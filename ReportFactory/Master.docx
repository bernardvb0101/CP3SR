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709B11D" w14:textId="436E177B" w:rsidR="00C13BC8" w:rsidRDefault="00C13BC8" w:rsidP="00C13BC8">
      <w:pPr>
        <w:pStyle w:val="Section"/>
      </w:pPr>
      <w:r>
        <w:lastRenderedPageBreak/>
        <w:t>Table of Contents</w:t>
      </w:r>
    </w:p>
    <w:p w14:paraId="211FAAA4" w14:textId="132C56C6" w:rsidR="006E17D0" w:rsidRDefault="008F4FCA" w:rsidP="006E17D0">
      <w:pPr>
        <w:pStyle w:val="Bulletedlist"/>
        <w:numPr>
          <w:ilvl w:val="0"/>
          <w:numId w:val="0"/>
        </w:numPr>
        <w:rPr>
          <w:lang w:val="en-ZA"/>
        </w:rPr>
      </w:pPr>
      <w:r>
        <w:rPr>
          <w:lang w:val="en-ZA"/>
        </w:rPr>
        <w:fldChar w:fldCharType="begin"/>
      </w:r>
      <w:r>
        <w:rPr>
          <w:lang w:val="en-ZA"/>
        </w:rPr>
        <w:instrText xml:space="preserve"> TOC \o "1-3" \h \z \u </w:instrText>
      </w:r>
      <w:r>
        <w:rPr>
          <w:lang w:val="en-ZA"/>
        </w:rPr>
        <w:fldChar w:fldCharType="separate"/>
      </w:r>
      <w:r>
        <w:rPr>
          <w:b/>
          <w:bCs/>
          <w:noProof/>
        </w:rPr>
        <w:t>No table of contents entries found.</w:t>
      </w:r>
      <w:r>
        <w:rPr>
          <w:lang w:val="en-ZA"/>
        </w:rPr>
        <w:fldChar w:fldCharType="end"/>
      </w:r>
      <w:r w:rsidR="00A72E9A">
        <w:rPr>
          <w:lang w:val="en-ZA"/>
        </w:rPr>
        <w:t xml:space="preserve"> (Right-click -&gt; Update Field)</w:t>
      </w:r>
    </w:p>
    <w:p w14:paraId="187C3579" w14:textId="2FF06568" w:rsidR="008F4FCA" w:rsidRDefault="008F4FCA">
      <w:pPr>
        <w:rPr>
          <w:lang w:val="en-ZA"/>
        </w:rPr>
      </w:pPr>
      <w:r>
        <w:rPr>
          <w:lang w:val="en-ZA"/>
        </w:rPr>
        <w:br w:type="page"/>
      </w:r>
    </w:p>
    <w:p w14:paraId="53970DDD" w14:textId="712487E6" w:rsidR="00F3037F" w:rsidRPr="006E17D0" w:rsidRDefault="00C4280C" w:rsidP="005F4E1A">
      <w:pPr>
        <w:pStyle w:val="Section"/>
      </w:pPr>
      <w:r>
        <w:lastRenderedPageBreak/>
        <w:t>Spatial Query Report</w:t>
      </w:r>
    </w:p>
    <w:sectPr w:rsidR="00F3037F"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FCBF2" w14:textId="77777777" w:rsidR="00F77FCA" w:rsidRDefault="00F77FCA">
      <w:pPr>
        <w:spacing w:after="0" w:line="240" w:lineRule="auto"/>
      </w:pPr>
      <w:r>
        <w:separator/>
      </w:r>
    </w:p>
    <w:p w14:paraId="66EFAF6B" w14:textId="77777777" w:rsidR="00F77FCA" w:rsidRDefault="00F77FCA"/>
  </w:endnote>
  <w:endnote w:type="continuationSeparator" w:id="0">
    <w:p w14:paraId="1ABA1D8F" w14:textId="77777777" w:rsidR="00F77FCA" w:rsidRDefault="00F77FCA">
      <w:pPr>
        <w:spacing w:after="0" w:line="240" w:lineRule="auto"/>
      </w:pPr>
      <w:r>
        <w:continuationSeparator/>
      </w:r>
    </w:p>
    <w:p w14:paraId="710CC8B1" w14:textId="77777777" w:rsidR="00F77FCA" w:rsidRDefault="00F77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532FC" w14:textId="77777777" w:rsidR="00F77FCA" w:rsidRDefault="00F77FCA">
      <w:pPr>
        <w:spacing w:after="0" w:line="240" w:lineRule="auto"/>
      </w:pPr>
      <w:r>
        <w:separator/>
      </w:r>
    </w:p>
    <w:p w14:paraId="6801B733" w14:textId="77777777" w:rsidR="00F77FCA" w:rsidRDefault="00F77FCA"/>
  </w:footnote>
  <w:footnote w:type="continuationSeparator" w:id="0">
    <w:p w14:paraId="75E1D838" w14:textId="77777777" w:rsidR="00F77FCA" w:rsidRDefault="00F77FCA">
      <w:pPr>
        <w:spacing w:after="0" w:line="240" w:lineRule="auto"/>
      </w:pPr>
      <w:r>
        <w:continuationSeparator/>
      </w:r>
    </w:p>
    <w:p w14:paraId="7430CCBC" w14:textId="77777777" w:rsidR="00F77FCA" w:rsidRDefault="00F77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2412"/>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01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56FD"/>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912"/>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77CF5"/>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5D57"/>
    <w:rsid w:val="0039611B"/>
    <w:rsid w:val="00396E7E"/>
    <w:rsid w:val="003A0AC0"/>
    <w:rsid w:val="003A0FC2"/>
    <w:rsid w:val="003A20D3"/>
    <w:rsid w:val="003A2293"/>
    <w:rsid w:val="003A2D2F"/>
    <w:rsid w:val="003A3054"/>
    <w:rsid w:val="003A3A8A"/>
    <w:rsid w:val="003A5F22"/>
    <w:rsid w:val="003A61D4"/>
    <w:rsid w:val="003A6449"/>
    <w:rsid w:val="003B0045"/>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9B3"/>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40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4E1A"/>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8"/>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375C"/>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0D7C"/>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4FCA"/>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2E9A"/>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0E72"/>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3BC8"/>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280C"/>
    <w:rsid w:val="00C43046"/>
    <w:rsid w:val="00C44BB4"/>
    <w:rsid w:val="00C458AE"/>
    <w:rsid w:val="00C46636"/>
    <w:rsid w:val="00C46A2F"/>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3D17"/>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CFF"/>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5A0A"/>
    <w:rsid w:val="00F262CF"/>
    <w:rsid w:val="00F27CA8"/>
    <w:rsid w:val="00F3037F"/>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6A47"/>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77FCA"/>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aliases w:val="Grid Table 4 Alt"/>
    <w:basedOn w:val="TableNormal"/>
    <w:uiPriority w:val="49"/>
    <w:rsid w:val="00F25A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rPr>
        <w:b/>
      </w:rPr>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77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58</TotalTime>
  <Pages>4</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24</cp:revision>
  <cp:lastPrinted>2016-06-24T12:57:00Z</cp:lastPrinted>
  <dcterms:created xsi:type="dcterms:W3CDTF">2022-04-01T09:10:00Z</dcterms:created>
  <dcterms:modified xsi:type="dcterms:W3CDTF">2022-04-25T12:58:00Z</dcterms:modified>
  <cp:category/>
</cp:coreProperties>
</file>