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mv="urn:schemas-microsoft-com:mac:vml" xmlns:mo="http://schemas.microsoft.com/office/mac/office/2008/main"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_Wards 2020_</w:t>
      </w:r>
    </w:p>
    <w:p>
      <w:r>
        <w:t xml:space="preserve">This document was created </w:t>
      </w:r>
      <w:r>
        <w:rPr>
          <w:i/>
        </w:rPr>
        <w:t xml:space="preserve">2022-04-09-16_49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'_Wards 2020_'</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2022-04-09</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3095</w:t>
      </w:r>
      <w:r>
        <w:t xml:space="preserve"> projects of which a total of </w:t>
      </w:r>
      <w:r>
        <w:rPr>
          <w:i/>
        </w:rPr>
        <w:t>40 (1.29%)</w:t>
      </w:r>
      <w:r>
        <w:t xml:space="preserve"> projects do not have any recorded intersection (overlap) with _Wards 2020_.The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40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1.29% projects that do not intersect with _Wards 2020_ feature when appraising this report.</w:t>
      </w:r>
    </w:p>
    <w:p>
      <w:pPr/>
      <w:r>
        <w:t>The 1.29%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_Wards 2020_ Analysis</w:t>
      </w:r>
    </w:p>
    <w:p/>
    <w:p>
      <w:pPr>
        <w:pStyle w:val="Caption"/>
      </w:pPr>
      <w:r>
        <w:t>Table 1: _Wards 2020_ Analysis</w:t>
      </w:r>
    </w:p>
    <w:tbl>
      <w:tblPr>
        <w:tblStyle w:val="Grid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_Wards 2020_</w:t>
            </w:r>
          </w:p>
        </w:tc>
        <w:tc>
          <w:tcPr>
            <w:tcW w:type="dxa" w:w="2551"/>
          </w:tcPr>
          <w:p>
            <w:r>
              <w:t>Description</w:t>
            </w:r>
          </w:p>
        </w:tc>
        <w:tc>
          <w:tcPr>
            <w:tcW w:type="dxa" w:w="2551"/>
          </w:tcPr>
          <w:p>
            <w:r>
              <w:t>_Wards 2020_</w:t>
            </w:r>
          </w:p>
        </w:tc>
      </w:tr>
      <w:tr>
        <w:tc>
          <w:tcPr>
            <w:tcW w:type="dxa" w:w="2551"/>
          </w:tcPr>
          <w:p>
            <w:r>
              <w:t>All _Wards 2020_</w:t>
            </w:r>
          </w:p>
        </w:tc>
        <w:tc>
          <w:tcPr>
            <w:tcW w:type="dxa" w:w="2551"/>
          </w:tcPr>
          <w:p>
            <w:r>
              <w:t>The total number of projects in all _Wards 2020_:</w:t>
              <w:br/>
              <w:t>3055 projects</w:t>
            </w:r>
          </w:p>
        </w:tc>
        <w:tc>
          <w:tcPr>
            <w:tcW w:type="dxa" w:w="2551"/>
          </w:tcPr>
          <w:p>
            <w:r>
              <w:t>All _Wards 2020_</w:t>
            </w:r>
          </w:p>
        </w:tc>
        <w:tc>
          <w:tcPr>
            <w:tcW w:type="dxa" w:w="2551"/>
          </w:tcPr>
          <w:p>
            <w:r>
              <w:t>The total capital demand in all _Wards 2020_:</w:t>
              <w:br/>
              <w:t>R6,742,492,823</w:t>
            </w:r>
          </w:p>
        </w:tc>
      </w:tr>
      <w:tr>
        <w:tc>
          <w:tcPr>
            <w:tcW w:type="dxa" w:w="2551"/>
          </w:tcPr>
          <w:p>
            <w:r>
              <w:t>The highest number of projects:</w:t>
            </w:r>
          </w:p>
        </w:tc>
        <w:tc>
          <w:tcPr>
            <w:tcW w:type="dxa" w:w="2551"/>
          </w:tcPr>
          <w:p>
            <w:r>
              <w:t>_Wards 2020_: 124</w:t>
              <w:br/>
              <w:t>Number of projects: 118</w:t>
              <w:br/>
              <w:t>Percentage of total: 3.86%</w:t>
            </w:r>
          </w:p>
        </w:tc>
        <w:tc>
          <w:tcPr>
            <w:tcW w:type="dxa" w:w="2551"/>
          </w:tcPr>
          <w:p>
            <w:r>
              <w:t>The highest capital demand:</w:t>
            </w:r>
          </w:p>
        </w:tc>
        <w:tc>
          <w:tcPr>
            <w:tcW w:type="dxa" w:w="2551"/>
          </w:tcPr>
          <w:p>
            <w:r>
              <w:t>_Wards 2020_: 91</w:t>
              <w:br/>
              <w:t>Capital Demand: R799,814,376</w:t>
              <w:br/>
              <w:t>Percentage of total: 11.86%</w:t>
            </w:r>
          </w:p>
        </w:tc>
      </w:tr>
      <w:tr>
        <w:tc>
          <w:tcPr>
            <w:tcW w:type="dxa" w:w="2551"/>
          </w:tcPr>
          <w:p>
            <w:r>
              <w:t>The lowest number of projects:</w:t>
            </w:r>
          </w:p>
        </w:tc>
        <w:tc>
          <w:tcPr>
            <w:tcW w:type="dxa" w:w="2551"/>
          </w:tcPr>
          <w:p>
            <w:r>
              <w:t>_Wards 2020_: 50</w:t>
              <w:br/>
              <w:t>Number of projects: 2</w:t>
              <w:br/>
              <w:t>Percentage of total: 0.07%</w:t>
            </w:r>
          </w:p>
        </w:tc>
        <w:tc>
          <w:tcPr>
            <w:tcW w:type="dxa" w:w="2551"/>
          </w:tcPr>
          <w:p>
            <w:r>
              <w:t>The lowest capital demand:</w:t>
            </w:r>
          </w:p>
        </w:tc>
        <w:tc>
          <w:tcPr>
            <w:tcW w:type="dxa" w:w="2551"/>
          </w:tcPr>
          <w:p>
            <w:r>
              <w:t>_Wards 2020_: 50</w:t>
              <w:br/>
              <w:t>Capital Demand: R0</w:t>
              <w:br/>
              <w:t>Percentage of total: 0.00%</w:t>
            </w:r>
          </w:p>
        </w:tc>
      </w:tr>
      <w:tr>
        <w:tc>
          <w:tcPr>
            <w:tcW w:type="dxa" w:w="2551"/>
          </w:tcPr>
          <w:p>
            <w:r>
              <w:t>The 5 _Wards 2020_ that collectively have with the highest number of projects:</w:t>
            </w:r>
          </w:p>
        </w:tc>
        <w:tc>
          <w:tcPr>
            <w:tcW w:type="dxa" w:w="2551"/>
          </w:tcPr>
          <w:p>
            <w:r>
              <w:t>_Wards 2020_: 84, 117, 57, 60 and 124</w:t>
              <w:br/>
              <w:t>Number of projects: 456</w:t>
              <w:br/>
              <w:t>Percentage of total: 14.93%</w:t>
            </w:r>
          </w:p>
        </w:tc>
        <w:tc>
          <w:tcPr>
            <w:tcW w:type="dxa" w:w="2551"/>
          </w:tcPr>
          <w:p>
            <w:r>
              <w:t>The 5 _Wards 2020_ that collectively have collective the highest capital demand:</w:t>
            </w:r>
          </w:p>
        </w:tc>
        <w:tc>
          <w:tcPr>
            <w:tcW w:type="dxa" w:w="2551"/>
          </w:tcPr>
          <w:p>
            <w:r>
              <w:t>_Wards 2020_: 22, 124, 60, 96 and 91</w:t>
              <w:br/>
              <w:t>Capital Demand: R1,843,132,366</w:t>
              <w:br/>
              <w:t>Percentage of total: 27.34%</w:t>
            </w:r>
          </w:p>
        </w:tc>
      </w:tr>
      <w:tr>
        <w:tc>
          <w:tcPr>
            <w:tcW w:type="dxa" w:w="2551"/>
          </w:tcPr>
          <w:p>
            <w:r>
              <w:t>All _Wards 2020_:</w:t>
            </w:r>
          </w:p>
        </w:tc>
        <w:tc>
          <w:tcPr>
            <w:tcW w:type="dxa" w:w="2551"/>
          </w:tcPr>
          <w:p>
            <w:r>
              <w:t>The average number of projects per _Wards 2020_:</w:t>
              <w:br/>
              <w:t>22.6 projects</w:t>
            </w:r>
          </w:p>
        </w:tc>
        <w:tc>
          <w:tcPr>
            <w:tcW w:type="dxa" w:w="2551"/>
          </w:tcPr>
          <w:p>
            <w:r>
              <w:t>All _Wards 2020_:</w:t>
            </w:r>
          </w:p>
        </w:tc>
        <w:tc>
          <w:tcPr>
            <w:tcW w:type="dxa" w:w="2551"/>
          </w:tcPr>
          <w:p>
            <w:r>
              <w:t>The average capital demand per _Wards 2020_:</w:t>
              <w:br/>
              <w:t>R49,944,391</w:t>
            </w:r>
          </w:p>
        </w:tc>
      </w:tr>
      <w:tr>
        <w:tc>
          <w:tcPr>
            <w:tcW w:type="dxa" w:w="2551"/>
          </w:tcPr>
          <w:p>
            <w:r>
              <w:t>All _Wards 2020_:</w:t>
            </w:r>
          </w:p>
        </w:tc>
        <w:tc>
          <w:tcPr>
            <w:tcW w:type="dxa" w:w="2551"/>
          </w:tcPr>
          <w:p>
            <w:r>
              <w:t>The 75th percentile of projects per _Wards 2020_:</w:t>
              <w:br/>
              <w:t>28.5 projects</w:t>
            </w:r>
          </w:p>
        </w:tc>
        <w:tc>
          <w:tcPr>
            <w:tcW w:type="dxa" w:w="2551"/>
          </w:tcPr>
          <w:p>
            <w:r>
              <w:t>All _Wards 2020_:</w:t>
            </w:r>
          </w:p>
        </w:tc>
        <w:tc>
          <w:tcPr>
            <w:tcW w:type="dxa" w:w="2551"/>
          </w:tcPr>
          <w:p>
            <w:r>
              <w:t>The 75th percentile of capital demand per _Wards 2020_:</w:t>
              <w:br/>
              <w:t>R69,411,249</w:t>
            </w:r>
          </w:p>
        </w:tc>
      </w:tr>
    </w:tbl>
    <w:p/>
    <w:p>
      <w:pPr>
        <w:pStyle w:val="Caption"/>
      </w:pPr>
      <w:r>
        <w:t>Figure 2.1: The single highest _Wards 2020_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_Wards 2020_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_Wards 2020_ (1/4)</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_Wards 2020_ (2/4)</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_Wards 2020_ (3/4)</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p>
      <w:r>
        <w:br w:type="page"/>
      </w:r>
    </w:p>
    <w:p/>
    <w:p>
      <w:pPr>
        <w:pStyle w:val="Caption"/>
      </w:pPr>
      <w:r>
        <w:t>Figure 3.4: Projects and Capital Demand per _Wards 2020_ (4/4)</w:t>
      </w:r>
    </w:p>
    <w:p>
      <w:r>
        <w:drawing>
          <wp:inline xmlns:a="http://schemas.openxmlformats.org/drawingml/2006/main" xmlns:pic="http://schemas.openxmlformats.org/drawingml/2006/picture">
            <wp:extent cx="5400000" cy="6942857"/>
            <wp:docPr id="167" name="Picture 167"/>
            <wp:cNvGraphicFramePr>
              <a:graphicFrameLocks noChangeAspect="1"/>
            </wp:cNvGraphicFramePr>
            <a:graphic>
              <a:graphicData uri="http://schemas.openxmlformats.org/drawingml/2006/picture">
                <pic:pic>
                  <pic:nvPicPr>
                    <pic:cNvPr id="0" name="fig3.4.png"/>
                    <pic:cNvPicPr/>
                  </pic:nvPicPr>
                  <pic:blipFill>
                    <a:blip r:embed="rId22"/>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57D2" w14:textId="77777777" w:rsidR="00F22723" w:rsidRDefault="00F22723">
      <w:pPr>
        <w:spacing w:after="0" w:line="240" w:lineRule="auto"/>
      </w:pPr>
      <w:r>
        <w:separator/>
      </w:r>
    </w:p>
    <w:p w14:paraId="570504CE" w14:textId="77777777" w:rsidR="00F22723" w:rsidRDefault="00F22723"/>
  </w:endnote>
  <w:endnote w:type="continuationSeparator" w:id="0">
    <w:p w14:paraId="7B50AE1A" w14:textId="77777777" w:rsidR="00F22723" w:rsidRDefault="00F22723">
      <w:pPr>
        <w:spacing w:after="0" w:line="240" w:lineRule="auto"/>
      </w:pPr>
      <w:r>
        <w:continuationSeparator/>
      </w:r>
    </w:p>
    <w:p w14:paraId="61340F5C" w14:textId="77777777" w:rsidR="00F22723" w:rsidRDefault="00F22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A27C" w14:textId="77777777" w:rsidR="00F22723" w:rsidRDefault="00F22723">
      <w:pPr>
        <w:spacing w:after="0" w:line="240" w:lineRule="auto"/>
      </w:pPr>
      <w:r>
        <w:separator/>
      </w:r>
    </w:p>
    <w:p w14:paraId="1B694059" w14:textId="77777777" w:rsidR="00F22723" w:rsidRDefault="00F22723"/>
  </w:footnote>
  <w:footnote w:type="continuationSeparator" w:id="0">
    <w:p w14:paraId="4B503691" w14:textId="77777777" w:rsidR="00F22723" w:rsidRDefault="00F22723">
      <w:pPr>
        <w:spacing w:after="0" w:line="240" w:lineRule="auto"/>
      </w:pPr>
      <w:r>
        <w:continuationSeparator/>
      </w:r>
    </w:p>
    <w:p w14:paraId="5F4A48EB" w14:textId="77777777" w:rsidR="00F22723" w:rsidRDefault="00F22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basedOn w:val="TableNormal"/>
    <w:uiPriority w:val="49"/>
    <w:rsid w:val="007315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34</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9</cp:revision>
  <cp:lastPrinted>2016-06-24T12:57:00Z</cp:lastPrinted>
  <dcterms:created xsi:type="dcterms:W3CDTF">2022-04-01T09:10:00Z</dcterms:created>
  <dcterms:modified xsi:type="dcterms:W3CDTF">2022-04-09T12:52:00Z</dcterms:modified>
  <cp:category/>
</cp:coreProperties>
</file>