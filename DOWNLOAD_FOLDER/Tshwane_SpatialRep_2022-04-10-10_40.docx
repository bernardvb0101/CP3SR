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2022-04-10-10_40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2022-04-10</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p>
      <w:pPr>
        <w:pStyle w:val="Caption"/>
      </w:pPr>
      <w:r>
        <w:t>Table 1.1: City of Tshwane Wards Analysis - Number of Projects</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Total number of projects in all City of Tshwane Wards - Overview</w:t>
            </w:r>
          </w:p>
        </w:tc>
        <w:tc>
          <w:tcPr>
            <w:tcW w:type="dxa" w:w="2551"/>
          </w:tcPr>
          <w:p>
            <w:r>
              <w:t>Total in all City of Tshwane Wards:</w:t>
              <w:br/>
              <w:t>1406 projects</w:t>
            </w:r>
          </w:p>
        </w:tc>
        <w:tc>
          <w:tcPr>
            <w:tcW w:type="dxa" w:w="2551"/>
          </w:tcPr>
          <w:p>
            <w:r>
              <w:t>Average per City of Tshwane Wards:</w:t>
              <w:br/>
              <w:t>13.1 projects</w:t>
            </w:r>
          </w:p>
        </w:tc>
        <w:tc>
          <w:tcPr>
            <w:tcW w:type="dxa" w:w="2551"/>
          </w:tcPr>
          <w:p>
            <w:r>
              <w:t>75th percentile of projects across all City of Tshwane Wards:</w:t>
              <w:br/>
              <w:t>16.0 projects</w:t>
            </w:r>
          </w:p>
        </w:tc>
      </w:tr>
      <w:tr>
        <w:tc>
          <w:tcPr>
            <w:tcW w:type="dxa" w:w="2551"/>
          </w:tcPr>
          <w:p>
            <w:r>
              <w:t>The highest number of projects</w:t>
            </w:r>
          </w:p>
        </w:tc>
        <w:tc>
          <w:tcPr>
            <w:tcW w:type="dxa" w:w="2551"/>
          </w:tcPr>
          <w:p>
            <w:r>
              <w:t>City of Tshwane Wards:</w:t>
              <w:br/>
              <w:t>In Ward 58</w:t>
            </w:r>
          </w:p>
        </w:tc>
        <w:tc>
          <w:tcPr>
            <w:tcW w:type="dxa" w:w="2551"/>
          </w:tcPr>
          <w:p>
            <w:r>
              <w:t>Number of projects in Ward 58:</w:t>
              <w:br/>
              <w:t>85</w:t>
            </w:r>
          </w:p>
        </w:tc>
        <w:tc>
          <w:tcPr>
            <w:tcW w:type="dxa" w:w="2551"/>
          </w:tcPr>
          <w:p>
            <w:r>
              <w:t>Percentage of total in Ward 58:</w:t>
              <w:br/>
              <w:t>6.05%</w:t>
            </w:r>
          </w:p>
        </w:tc>
      </w:tr>
      <w:tr>
        <w:tc>
          <w:tcPr>
            <w:tcW w:type="dxa" w:w="2551"/>
          </w:tcPr>
          <w:p>
            <w:r>
              <w:t>The lowest number of projects:</w:t>
            </w:r>
          </w:p>
        </w:tc>
        <w:tc>
          <w:tcPr>
            <w:tcW w:type="dxa" w:w="2551"/>
          </w:tcPr>
          <w:p>
            <w:r>
              <w:t>City of Tshwane Wards:</w:t>
              <w:br/>
              <w:t>In Ward 72</w:t>
            </w:r>
          </w:p>
        </w:tc>
        <w:tc>
          <w:tcPr>
            <w:tcW w:type="dxa" w:w="2551"/>
          </w:tcPr>
          <w:p>
            <w:r>
              <w:t>Number of projects in Ward 72:</w:t>
              <w:br/>
              <w:t>1</w:t>
            </w:r>
          </w:p>
        </w:tc>
        <w:tc>
          <w:tcPr>
            <w:tcW w:type="dxa" w:w="2551"/>
          </w:tcPr>
          <w:p>
            <w:r>
              <w:t>Percentage of total in Ward 72:</w:t>
              <w:br/>
              <w:t>0.07%</w:t>
            </w:r>
          </w:p>
        </w:tc>
      </w:tr>
      <w:tr>
        <w:tc>
          <w:tcPr>
            <w:tcW w:type="dxa" w:w="2551"/>
          </w:tcPr>
          <w:p>
            <w:r>
              <w:t>The 5 City of Tshwane Wards that collectively have with the highest number of projects</w:t>
            </w:r>
          </w:p>
        </w:tc>
        <w:tc>
          <w:tcPr>
            <w:tcW w:type="dxa" w:w="2551"/>
          </w:tcPr>
          <w:p>
            <w:r>
              <w:t>City of Tshwane Wards:</w:t>
              <w:br/>
              <w:t>In Ward 98, Ward 100, Ward 96, Ward 50 and Ward 58</w:t>
            </w:r>
          </w:p>
        </w:tc>
        <w:tc>
          <w:tcPr>
            <w:tcW w:type="dxa" w:w="2551"/>
          </w:tcPr>
          <w:p>
            <w:r>
              <w:t>Number of projects in Ward 98, Ward 100, Ward 96, Ward 50 and Ward 58 together:</w:t>
              <w:br/>
              <w:t>265</w:t>
            </w:r>
          </w:p>
        </w:tc>
        <w:tc>
          <w:tcPr>
            <w:tcW w:type="dxa" w:w="2551"/>
          </w:tcPr>
          <w:p>
            <w:r>
              <w:t>Percentage of total in Ward 98, Ward 100, Ward 96, Ward 50 and Ward 58 together:</w:t>
              <w:br/>
              <w:t>18.85%</w:t>
            </w:r>
          </w:p>
        </w:tc>
      </w:tr>
    </w:tbl>
    <w:p/>
    <w:p>
      <w:pPr>
        <w:pStyle w:val="Caption"/>
      </w:pPr>
      <w:r>
        <w:t>Table 1.2: City of Tshwane Wards Analysis - Capital Demand (R)</w:t>
      </w:r>
    </w:p>
    <w:tbl>
      <w:tblPr>
        <w:tblStyle w:val="List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Info (1)</w:t>
            </w:r>
          </w:p>
        </w:tc>
        <w:tc>
          <w:tcPr>
            <w:tcW w:type="dxa" w:w="2551"/>
          </w:tcPr>
          <w:p>
            <w:r>
              <w:t>Info (2)</w:t>
            </w:r>
          </w:p>
        </w:tc>
        <w:tc>
          <w:tcPr>
            <w:tcW w:type="dxa" w:w="2551"/>
          </w:tcPr>
          <w:p>
            <w:r>
              <w:t>Info (3)</w:t>
            </w:r>
          </w:p>
        </w:tc>
      </w:tr>
      <w:tr>
        <w:tc>
          <w:tcPr>
            <w:tcW w:type="dxa" w:w="2551"/>
          </w:tcPr>
          <w:p>
            <w:r>
              <w:t>Total capital demand in all City of Tshwane Wards - Overview</w:t>
            </w:r>
          </w:p>
        </w:tc>
        <w:tc>
          <w:tcPr>
            <w:tcW w:type="dxa" w:w="2551"/>
          </w:tcPr>
          <w:p>
            <w:r>
              <w:t>Total capital demand in all City of Tshwane Wards:</w:t>
              <w:br/>
              <w:t>R10,474,491,122</w:t>
            </w:r>
          </w:p>
        </w:tc>
        <w:tc>
          <w:tcPr>
            <w:tcW w:type="dxa" w:w="2551"/>
          </w:tcPr>
          <w:p>
            <w:r>
              <w:t>The average capital demand per City of Tshwane Wards:</w:t>
              <w:br/>
              <w:t>R97,892,440</w:t>
            </w:r>
          </w:p>
        </w:tc>
        <w:tc>
          <w:tcPr>
            <w:tcW w:type="dxa" w:w="2551"/>
          </w:tcPr>
          <w:p>
            <w:r>
              <w:t>The 75th percentile of capital demand for City of Tshwane Wards:</w:t>
              <w:br/>
              <w:t>R110,493,612</w:t>
            </w:r>
          </w:p>
        </w:tc>
      </w:tr>
      <w:tr>
        <w:tc>
          <w:tcPr>
            <w:tcW w:type="dxa" w:w="2551"/>
          </w:tcPr>
          <w:p>
            <w:r>
              <w:t>The highest capital demand</w:t>
            </w:r>
          </w:p>
        </w:tc>
        <w:tc>
          <w:tcPr>
            <w:tcW w:type="dxa" w:w="2551"/>
          </w:tcPr>
          <w:p>
            <w:r>
              <w:t>City of Tshwane Wards:</w:t>
              <w:br/>
              <w:t>In Ward 100</w:t>
            </w:r>
          </w:p>
        </w:tc>
        <w:tc>
          <w:tcPr>
            <w:tcW w:type="dxa" w:w="2551"/>
          </w:tcPr>
          <w:p>
            <w:r>
              <w:t>Capital Demand in Ward 100:</w:t>
              <w:br/>
              <w:t>R844,568,697</w:t>
            </w:r>
          </w:p>
        </w:tc>
        <w:tc>
          <w:tcPr>
            <w:tcW w:type="dxa" w:w="2551"/>
          </w:tcPr>
          <w:p>
            <w:r>
              <w:t>Percentage of total in Ward 100:</w:t>
              <w:br/>
              <w:t>8.06%</w:t>
            </w:r>
          </w:p>
        </w:tc>
      </w:tr>
      <w:tr>
        <w:tc>
          <w:tcPr>
            <w:tcW w:type="dxa" w:w="2551"/>
          </w:tcPr>
          <w:p>
            <w:r>
              <w:t>The lowest capital demand</w:t>
            </w:r>
          </w:p>
        </w:tc>
        <w:tc>
          <w:tcPr>
            <w:tcW w:type="dxa" w:w="2551"/>
          </w:tcPr>
          <w:p>
            <w:r>
              <w:t>City of Tshwane Wards:</w:t>
              <w:br/>
              <w:t>In Ward 72</w:t>
            </w:r>
          </w:p>
        </w:tc>
        <w:tc>
          <w:tcPr>
            <w:tcW w:type="dxa" w:w="2551"/>
          </w:tcPr>
          <w:p>
            <w:r>
              <w:t>Capital Demand in Ward 72:</w:t>
              <w:br/>
              <w:t>R3,826</w:t>
            </w:r>
          </w:p>
        </w:tc>
        <w:tc>
          <w:tcPr>
            <w:tcW w:type="dxa" w:w="2551"/>
          </w:tcPr>
          <w:p>
            <w:r>
              <w:t>Percentage of total in Ward 72:</w:t>
              <w:br/>
              <w:t>0.00%</w:t>
            </w:r>
          </w:p>
        </w:tc>
      </w:tr>
      <w:tr>
        <w:tc>
          <w:tcPr>
            <w:tcW w:type="dxa" w:w="2551"/>
          </w:tcPr>
          <w:p>
            <w:r>
              <w:t>The 5 City of Tshwane Wards that collectively have collective the highest capital demand:</w:t>
            </w:r>
          </w:p>
        </w:tc>
        <w:tc>
          <w:tcPr>
            <w:tcW w:type="dxa" w:w="2551"/>
          </w:tcPr>
          <w:p>
            <w:r>
              <w:t>City of Tshwane Wards:</w:t>
              <w:br/>
              <w:t>In Ward 78, Ward 58, Ward 102, Ward 96 and Ward 100</w:t>
            </w:r>
          </w:p>
        </w:tc>
        <w:tc>
          <w:tcPr>
            <w:tcW w:type="dxa" w:w="2551"/>
          </w:tcPr>
          <w:p>
            <w:r>
              <w:t>Capital Demand in Ward 78, Ward 58, Ward 102, Ward 96 and Ward 100 together:</w:t>
              <w:br/>
              <w:t>R3,181,331,830</w:t>
            </w:r>
          </w:p>
        </w:tc>
        <w:tc>
          <w:tcPr>
            <w:tcW w:type="dxa" w:w="2551"/>
          </w:tcPr>
          <w:p>
            <w:r>
              <w:t>Percentage of total in Ward 78, Ward 58, Ward 102, Ward 96 and Ward 100 together:</w:t>
              <w:br/>
              <w:t>30.37%</w:t>
            </w:r>
          </w:p>
        </w:tc>
      </w:tr>
    </w:tbl>
    <w:p/>
    <w:p>
      <w:pPr>
        <w:pStyle w:val="Caption"/>
      </w:pPr>
      <w:r>
        <w:t>Figure 2.1: The single highest City of Tshwane Wards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1.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City of Tshwane Wards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8E6FE" w14:textId="77777777" w:rsidR="00C46A2F" w:rsidRDefault="00C46A2F">
      <w:pPr>
        <w:spacing w:after="0" w:line="240" w:lineRule="auto"/>
      </w:pPr>
      <w:r>
        <w:separator/>
      </w:r>
    </w:p>
    <w:p w14:paraId="05A28CB9" w14:textId="77777777" w:rsidR="00C46A2F" w:rsidRDefault="00C46A2F"/>
  </w:endnote>
  <w:endnote w:type="continuationSeparator" w:id="0">
    <w:p w14:paraId="595EC451" w14:textId="77777777" w:rsidR="00C46A2F" w:rsidRDefault="00C46A2F">
      <w:pPr>
        <w:spacing w:after="0" w:line="240" w:lineRule="auto"/>
      </w:pPr>
      <w:r>
        <w:continuationSeparator/>
      </w:r>
    </w:p>
    <w:p w14:paraId="239E37B6" w14:textId="77777777" w:rsidR="00C46A2F" w:rsidRDefault="00C46A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E4ECC" w14:textId="77777777" w:rsidR="00C46A2F" w:rsidRDefault="00C46A2F">
      <w:pPr>
        <w:spacing w:after="0" w:line="240" w:lineRule="auto"/>
      </w:pPr>
      <w:r>
        <w:separator/>
      </w:r>
    </w:p>
    <w:p w14:paraId="0291DC07" w14:textId="77777777" w:rsidR="00C46A2F" w:rsidRDefault="00C46A2F"/>
  </w:footnote>
  <w:footnote w:type="continuationSeparator" w:id="0">
    <w:p w14:paraId="517B2D9F" w14:textId="77777777" w:rsidR="00C46A2F" w:rsidRDefault="00C46A2F">
      <w:pPr>
        <w:spacing w:after="0" w:line="240" w:lineRule="auto"/>
      </w:pPr>
      <w:r>
        <w:continuationSeparator/>
      </w:r>
    </w:p>
    <w:p w14:paraId="7D91FAE9" w14:textId="77777777" w:rsidR="00C46A2F" w:rsidRDefault="00C46A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01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912"/>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77CF5"/>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045"/>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8"/>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0D7C"/>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0E72"/>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46A2F"/>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5A0A"/>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6A47"/>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aliases w:val="Grid Table 4 Alt"/>
    <w:basedOn w:val="TableNormal"/>
    <w:uiPriority w:val="49"/>
    <w:rsid w:val="00F25A0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rPr>
        <w:b/>
      </w:rPr>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77CF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277C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47</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15</cp:revision>
  <cp:lastPrinted>2016-06-24T12:57:00Z</cp:lastPrinted>
  <dcterms:created xsi:type="dcterms:W3CDTF">2022-04-01T09:10:00Z</dcterms:created>
  <dcterms:modified xsi:type="dcterms:W3CDTF">2022-04-09T21:44:00Z</dcterms:modified>
  <cp:category/>
</cp:coreProperties>
</file>